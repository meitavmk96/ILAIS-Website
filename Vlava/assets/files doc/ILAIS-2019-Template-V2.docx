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57D36" w14:textId="77777777" w:rsidR="00F01B75" w:rsidRPr="00523D09" w:rsidRDefault="00F01B75" w:rsidP="00523D09">
      <w:pPr>
        <w:pStyle w:val="Title"/>
      </w:pPr>
      <w:r w:rsidRPr="00523D09">
        <w:t>Main title of the paper – style "MAIN TITLE"</w:t>
      </w:r>
    </w:p>
    <w:p w14:paraId="4FB141E1" w14:textId="77777777" w:rsidR="002F1561" w:rsidRPr="00EC07C7" w:rsidRDefault="002F1561" w:rsidP="008725EA">
      <w:pPr>
        <w:pStyle w:val="Authors"/>
        <w:jc w:val="center"/>
        <w:rPr>
          <w:i/>
        </w:rPr>
      </w:pPr>
      <w:r w:rsidRPr="00EC07C7">
        <w:rPr>
          <w:i/>
        </w:rPr>
        <w:t xml:space="preserve"> Complete Resear</w:t>
      </w:r>
      <w:r w:rsidR="00526E02">
        <w:rPr>
          <w:i/>
        </w:rPr>
        <w:t>ch, Research in Progress</w:t>
      </w:r>
      <w:r w:rsidR="00D51B63">
        <w:rPr>
          <w:i/>
        </w:rPr>
        <w:t>, Poster</w:t>
      </w:r>
      <w:r w:rsidR="00526E02">
        <w:rPr>
          <w:i/>
        </w:rPr>
        <w:t xml:space="preserve"> </w:t>
      </w:r>
      <w:r w:rsidR="00187EB4">
        <w:rPr>
          <w:i/>
        </w:rPr>
        <w:br/>
      </w:r>
      <w:r w:rsidR="00510417" w:rsidRPr="00523D09">
        <w:rPr>
          <w:i/>
          <w:color w:val="FF0000"/>
        </w:rPr>
        <w:t>(Choose one</w:t>
      </w:r>
      <w:r w:rsidR="00E22E84">
        <w:rPr>
          <w:i/>
          <w:color w:val="FF0000"/>
        </w:rPr>
        <w:t xml:space="preserve"> by deleting the other</w:t>
      </w:r>
      <w:r w:rsidR="008725EA">
        <w:rPr>
          <w:i/>
          <w:color w:val="FF0000"/>
        </w:rPr>
        <w:t>s</w:t>
      </w:r>
      <w:r w:rsidR="008F1B51" w:rsidRPr="00523D09">
        <w:rPr>
          <w:i/>
          <w:color w:val="FF0000"/>
        </w:rPr>
        <w:t>)</w:t>
      </w:r>
      <w:r w:rsidRPr="00EC07C7">
        <w:rPr>
          <w:i/>
        </w:rPr>
        <w:t xml:space="preserve"> </w:t>
      </w:r>
    </w:p>
    <w:p w14:paraId="5E393698" w14:textId="77777777" w:rsidR="00120DFC" w:rsidRDefault="00120DFC" w:rsidP="00523D09">
      <w:pPr>
        <w:pStyle w:val="Author"/>
      </w:pPr>
    </w:p>
    <w:p w14:paraId="53F04799" w14:textId="77777777" w:rsidR="00F01B75" w:rsidRDefault="008C0681" w:rsidP="00523D09">
      <w:pPr>
        <w:pStyle w:val="Author"/>
      </w:pPr>
      <w:r>
        <w:t>Only once</w:t>
      </w:r>
      <w:r w:rsidR="00000E96">
        <w:t xml:space="preserve"> the paper is accepted</w:t>
      </w:r>
      <w:r w:rsidR="00F01B75">
        <w:t xml:space="preserve">, place the author information </w:t>
      </w:r>
      <w:r w:rsidR="00000E96">
        <w:t xml:space="preserve">here </w:t>
      </w:r>
      <w:r w:rsidR="00F01B75">
        <w:t>for the final version using style "Authors" as illustrated below:</w:t>
      </w:r>
    </w:p>
    <w:p w14:paraId="43F7A561" w14:textId="77777777" w:rsidR="00F01B75" w:rsidRPr="002235A2" w:rsidRDefault="00F01B75" w:rsidP="00523D09">
      <w:pPr>
        <w:pStyle w:val="Author"/>
      </w:pPr>
      <w:r>
        <w:t xml:space="preserve">Smith, Ellen, University of Trinithlon, Trinithlon, UK, </w:t>
      </w:r>
      <w:r w:rsidRPr="002235A2">
        <w:t>ellen.smith@utri.ac.uk</w:t>
      </w:r>
    </w:p>
    <w:p w14:paraId="0E904A31" w14:textId="77777777" w:rsidR="00F01B75" w:rsidRDefault="00F01B75" w:rsidP="00523D09">
      <w:pPr>
        <w:pStyle w:val="Author"/>
      </w:pPr>
      <w:r w:rsidRPr="002235A2">
        <w:t>Jönsson, Mikael</w:t>
      </w:r>
      <w:r>
        <w:t>, University of Oxenhagen, Oxenhagen, Sweden, mikael.jonsson@inf.uox.se</w:t>
      </w:r>
    </w:p>
    <w:p w14:paraId="507AE602" w14:textId="77777777" w:rsidR="00D7002C" w:rsidRDefault="00D7002C" w:rsidP="00D7002C">
      <w:pPr>
        <w:pStyle w:val="Authors"/>
        <w:rPr>
          <w:b/>
          <w:highlight w:val="yellow"/>
        </w:rPr>
      </w:pPr>
    </w:p>
    <w:p w14:paraId="15D6BB03" w14:textId="31FD5FA6" w:rsidR="009328BA" w:rsidRDefault="00D7002C" w:rsidP="002D76BC">
      <w:pPr>
        <w:pStyle w:val="Authors"/>
        <w:rPr>
          <w:b/>
        </w:rPr>
      </w:pPr>
      <w:r w:rsidRPr="009328BA">
        <w:rPr>
          <w:b/>
        </w:rPr>
        <w:t xml:space="preserve">The review process is double blind. </w:t>
      </w:r>
      <w:r w:rsidR="009D485E" w:rsidRPr="009328BA">
        <w:rPr>
          <w:b/>
        </w:rPr>
        <w:t>Therefore,</w:t>
      </w:r>
      <w:r w:rsidRPr="009328BA">
        <w:rPr>
          <w:b/>
        </w:rPr>
        <w:t xml:space="preserve"> papers submitted for review MUST NOT contain any author information – neither on the title page nor in the page header! This information will need be added only once the submission is ACCEPTED.</w:t>
      </w:r>
      <w:r>
        <w:rPr>
          <w:b/>
        </w:rPr>
        <w:t xml:space="preserve"> </w:t>
      </w:r>
    </w:p>
    <w:p w14:paraId="69D12539" w14:textId="77777777" w:rsidR="002D76BC" w:rsidRDefault="00D7002C" w:rsidP="002D76BC">
      <w:pPr>
        <w:pStyle w:val="Authors"/>
        <w:rPr>
          <w:b/>
        </w:rPr>
      </w:pPr>
      <w:r w:rsidRPr="00740643">
        <w:rPr>
          <w:b/>
        </w:rPr>
        <w:t xml:space="preserve"> </w:t>
      </w:r>
    </w:p>
    <w:p w14:paraId="178DF252" w14:textId="1C2BD12F" w:rsidR="00D51B63" w:rsidRPr="0003444C" w:rsidRDefault="00D51B63" w:rsidP="002175D7">
      <w:pPr>
        <w:pStyle w:val="Authors"/>
        <w:rPr>
          <w:rFonts w:ascii="Arial Bold" w:hAnsi="Arial Bold"/>
          <w:color w:val="auto"/>
          <w:kern w:val="28"/>
          <w:sz w:val="28"/>
          <w:lang w:val="en-GB"/>
        </w:rPr>
      </w:pPr>
      <w:r w:rsidRPr="0003444C">
        <w:rPr>
          <w:rFonts w:cs="Arial"/>
          <w:b/>
          <w:bCs/>
          <w:sz w:val="22"/>
          <w:szCs w:val="22"/>
          <w:lang w:val="en-GB"/>
        </w:rPr>
        <w:t>Keywords</w:t>
      </w:r>
      <w:r w:rsidRPr="0003444C">
        <w:rPr>
          <w:rFonts w:cs="Arial"/>
          <w:sz w:val="22"/>
          <w:szCs w:val="22"/>
          <w:lang w:val="en-GB"/>
        </w:rPr>
        <w:t xml:space="preserve">: Please add </w:t>
      </w:r>
      <w:r w:rsidR="002175D7">
        <w:rPr>
          <w:rFonts w:cs="Arial"/>
          <w:sz w:val="22"/>
          <w:szCs w:val="22"/>
          <w:lang w:val="en-GB"/>
        </w:rPr>
        <w:t>3-5</w:t>
      </w:r>
      <w:r w:rsidRPr="0003444C">
        <w:rPr>
          <w:rFonts w:cs="Arial"/>
          <w:sz w:val="22"/>
          <w:szCs w:val="22"/>
          <w:lang w:val="en-GB"/>
        </w:rPr>
        <w:t xml:space="preserve"> keywords. Example: </w:t>
      </w:r>
      <w:r>
        <w:rPr>
          <w:color w:val="auto"/>
          <w:sz w:val="22"/>
          <w:szCs w:val="22"/>
          <w:lang w:bidi="he-IL"/>
        </w:rPr>
        <w:t>h</w:t>
      </w:r>
      <w:r w:rsidRPr="0003444C">
        <w:rPr>
          <w:color w:val="auto"/>
          <w:sz w:val="22"/>
          <w:szCs w:val="22"/>
          <w:lang w:bidi="he-IL"/>
        </w:rPr>
        <w:t>ealth information systems</w:t>
      </w:r>
      <w:r>
        <w:rPr>
          <w:color w:val="auto"/>
          <w:sz w:val="22"/>
          <w:szCs w:val="22"/>
          <w:lang w:bidi="he-IL"/>
        </w:rPr>
        <w:t xml:space="preserve">, social computing, human computer interaction (HCI), </w:t>
      </w:r>
      <w:r w:rsidR="00703A4A">
        <w:rPr>
          <w:color w:val="auto"/>
          <w:sz w:val="22"/>
          <w:szCs w:val="22"/>
          <w:lang w:bidi="he-IL"/>
        </w:rPr>
        <w:t>data mining.</w:t>
      </w:r>
      <w:r>
        <w:rPr>
          <w:color w:val="auto"/>
          <w:sz w:val="22"/>
          <w:szCs w:val="22"/>
          <w:lang w:bidi="he-IL"/>
        </w:rPr>
        <w:t xml:space="preserve">  </w:t>
      </w:r>
      <w:r w:rsidRPr="0003444C">
        <w:rPr>
          <w:color w:val="auto"/>
          <w:sz w:val="22"/>
          <w:szCs w:val="22"/>
          <w:lang w:bidi="he-IL"/>
        </w:rPr>
        <w:t xml:space="preserve"> </w:t>
      </w:r>
      <w:r w:rsidRPr="0003444C">
        <w:rPr>
          <w:rFonts w:ascii="Arial Bold" w:hAnsi="Arial Bold"/>
          <w:color w:val="auto"/>
          <w:kern w:val="28"/>
          <w:sz w:val="28"/>
          <w:lang w:val="en-GB"/>
        </w:rPr>
        <w:t xml:space="preserve">  </w:t>
      </w:r>
    </w:p>
    <w:p w14:paraId="3B95FBDF" w14:textId="77777777" w:rsidR="00F01B75" w:rsidRPr="009631D1" w:rsidRDefault="00F01B75" w:rsidP="002D76BC">
      <w:pPr>
        <w:pStyle w:val="Heading1"/>
      </w:pPr>
      <w:r w:rsidRPr="009631D1">
        <w:t xml:space="preserve">This is </w:t>
      </w:r>
      <w:r>
        <w:t>a Heading 1 Style P</w:t>
      </w:r>
      <w:r w:rsidRPr="009631D1">
        <w:t>aragraph</w:t>
      </w:r>
    </w:p>
    <w:p w14:paraId="03EC69D0" w14:textId="77777777" w:rsidR="00526E02" w:rsidRPr="005F79F5" w:rsidRDefault="00F01B75" w:rsidP="005F79F5">
      <w:r w:rsidRPr="005F79F5">
        <w:t xml:space="preserve">This is a normal text paragraph; the style for it is "Basic text". </w:t>
      </w:r>
    </w:p>
    <w:p w14:paraId="1FA41533" w14:textId="77777777" w:rsidR="004F6203" w:rsidRPr="005F79F5" w:rsidRDefault="004F6203" w:rsidP="004613BE">
      <w:r w:rsidRPr="005F79F5">
        <w:t>Papers should be submitted to the ILAIS conference in English, as an extended abstract. Generally, the main headings are expected to be: Introduction</w:t>
      </w:r>
      <w:r w:rsidR="00747A66" w:rsidRPr="005F79F5">
        <w:t>,</w:t>
      </w:r>
      <w:r w:rsidRPr="005F79F5">
        <w:t xml:space="preserve"> </w:t>
      </w:r>
      <w:r w:rsidR="00747A66" w:rsidRPr="005F79F5">
        <w:t>Objectives/</w:t>
      </w:r>
      <w:r w:rsidRPr="005F79F5">
        <w:t xml:space="preserve">Research Questions, Research Methods, Results, Discussion and Conclusions. Minor modifications are acceptable to suit the </w:t>
      </w:r>
      <w:r w:rsidR="00747A66" w:rsidRPr="005F79F5">
        <w:t xml:space="preserve">context of the </w:t>
      </w:r>
      <w:r w:rsidRPr="005F79F5">
        <w:t>paper</w:t>
      </w:r>
      <w:r w:rsidR="004613BE">
        <w:t xml:space="preserve"> (</w:t>
      </w:r>
      <w:r w:rsidR="004613BE" w:rsidRPr="00561382">
        <w:rPr>
          <w:color w:val="auto"/>
        </w:rPr>
        <w:t>theoretical/conceptual/practical</w:t>
      </w:r>
      <w:r w:rsidR="004613BE">
        <w:rPr>
          <w:color w:val="auto"/>
        </w:rPr>
        <w:t>)</w:t>
      </w:r>
      <w:r w:rsidR="004613BE" w:rsidRPr="00561382">
        <w:rPr>
          <w:color w:val="auto"/>
        </w:rPr>
        <w:t>.</w:t>
      </w:r>
    </w:p>
    <w:p w14:paraId="74CE07B0" w14:textId="77777777" w:rsidR="00526E02" w:rsidRPr="005F79F5" w:rsidRDefault="00526E02" w:rsidP="00DB4F31">
      <w:r w:rsidRPr="005F79F5">
        <w:t xml:space="preserve">The extended abstract should contain </w:t>
      </w:r>
      <w:r w:rsidR="00DB4F31">
        <w:t>two pages</w:t>
      </w:r>
      <w:r w:rsidRPr="005F79F5">
        <w:t xml:space="preserve"> including references</w:t>
      </w:r>
      <w:r w:rsidR="00F01B75" w:rsidRPr="005F79F5">
        <w:t xml:space="preserve">. </w:t>
      </w:r>
      <w:r w:rsidR="00DB4F31">
        <w:t>The f</w:t>
      </w:r>
      <w:r w:rsidRPr="005F79F5">
        <w:t>ont is Times New Roman 11 points, single line spacing</w:t>
      </w:r>
      <w:r w:rsidR="00703A4A" w:rsidRPr="005F79F5">
        <w:t xml:space="preserve"> with 6 point before</w:t>
      </w:r>
      <w:r w:rsidRPr="005F79F5">
        <w:t>. If you use this template it is already properly configured, including margins. Please submit the paper in MS-Word or Open Office formats only.</w:t>
      </w:r>
    </w:p>
    <w:p w14:paraId="1F09D3B1" w14:textId="77777777" w:rsidR="00526E02" w:rsidRPr="0035561F" w:rsidRDefault="00526E02" w:rsidP="00526E02">
      <w:pPr>
        <w:pStyle w:val="Heading2"/>
      </w:pPr>
      <w:r w:rsidRPr="0035561F">
        <w:t xml:space="preserve">This is a heading 2 style paragraph </w:t>
      </w:r>
    </w:p>
    <w:p w14:paraId="570ADE61" w14:textId="77777777" w:rsidR="00F01B75" w:rsidRDefault="00F01B75" w:rsidP="005F79F5">
      <w:r w:rsidRPr="00523D09">
        <w:t>Here is a footnote</w:t>
      </w:r>
      <w:r w:rsidRPr="008862FC">
        <w:rPr>
          <w:rStyle w:val="FootnoteReference"/>
        </w:rPr>
        <w:footnoteReference w:id="2"/>
      </w:r>
      <w:r w:rsidRPr="00523D09">
        <w:t xml:space="preserve">. </w:t>
      </w:r>
      <w:r w:rsidR="00526E02">
        <w:t>Citations</w:t>
      </w:r>
      <w:r w:rsidRPr="00523D09">
        <w:t xml:space="preserve"> should use </w:t>
      </w:r>
      <w:r w:rsidR="00526E02">
        <w:t xml:space="preserve">the </w:t>
      </w:r>
      <w:r w:rsidRPr="00523D09">
        <w:t>Harvard citation style. For example Markus and Robey (1988) is used often, for information systems development (Avison and Fitzgerald, 1995) is used more.</w:t>
      </w:r>
    </w:p>
    <w:p w14:paraId="5702081A" w14:textId="77777777" w:rsidR="00250380" w:rsidRDefault="00250380" w:rsidP="005F79F5"/>
    <w:p w14:paraId="03FDB79F" w14:textId="77777777" w:rsidR="00250380" w:rsidRDefault="00250380" w:rsidP="005F79F5"/>
    <w:p w14:paraId="377A1100" w14:textId="77777777" w:rsidR="00250380" w:rsidRDefault="00250380" w:rsidP="005F79F5"/>
    <w:p w14:paraId="60EAF65A" w14:textId="77777777" w:rsidR="00526E02" w:rsidRPr="00523D09" w:rsidRDefault="00526E02" w:rsidP="005F79F5">
      <w:r>
        <w:t>Charts should look like this.</w:t>
      </w:r>
    </w:p>
    <w:p w14:paraId="30F9D43B" w14:textId="77777777" w:rsidR="00F01B75" w:rsidRPr="009631D1" w:rsidRDefault="00BB522E" w:rsidP="00F01B75">
      <w:pPr>
        <w:pStyle w:val="Figure"/>
      </w:pPr>
      <w:bookmarkStart w:id="0" w:name="_MON_1108359320"/>
      <w:bookmarkStart w:id="1" w:name="_MON_1108361054"/>
      <w:bookmarkEnd w:id="0"/>
      <w:bookmarkEnd w:id="1"/>
      <w:r>
        <w:rPr>
          <w:noProof/>
        </w:rPr>
        <w:lastRenderedPageBreak/>
        <w:pict w14:anchorId="12D90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3pt;height:55pt;mso-width-percent:0;mso-height-percent:0;mso-width-percent:0;mso-height-percent:0" o:allowoverlap="f">
            <v:imagedata r:id="rId8" o:title=""/>
          </v:shape>
        </w:pict>
      </w:r>
    </w:p>
    <w:p w14:paraId="7B4FA6BC" w14:textId="77777777" w:rsidR="00F01B75" w:rsidRPr="009631D1" w:rsidRDefault="00F01B75" w:rsidP="00F01B75">
      <w:pPr>
        <w:pStyle w:val="Figuretitle"/>
      </w:pPr>
      <w:r w:rsidRPr="009631D1">
        <w:t xml:space="preserve">Figure </w:t>
      </w:r>
      <w:r w:rsidRPr="009631D1">
        <w:fldChar w:fldCharType="begin"/>
      </w:r>
      <w:r w:rsidRPr="009631D1">
        <w:instrText xml:space="preserve"> SEQ Figure \* ARABIC </w:instrText>
      </w:r>
      <w:r w:rsidRPr="009631D1">
        <w:fldChar w:fldCharType="separate"/>
      </w:r>
      <w:r w:rsidR="002C7B62">
        <w:rPr>
          <w:noProof/>
        </w:rPr>
        <w:t>1</w:t>
      </w:r>
      <w:r w:rsidRPr="009631D1">
        <w:fldChar w:fldCharType="end"/>
      </w:r>
      <w:r w:rsidRPr="009631D1">
        <w:t>.</w:t>
      </w:r>
      <w:r w:rsidRPr="009631D1">
        <w:tab/>
        <w:t>The style name for this kind of paragraph is "Figure title". The style for the figure is called "Figure". The title should always be placed below the figure.</w:t>
      </w:r>
    </w:p>
    <w:p w14:paraId="39BC6931" w14:textId="77777777" w:rsidR="00F01B75" w:rsidRPr="009631D1" w:rsidRDefault="00F01B75" w:rsidP="00F01B75">
      <w:pPr>
        <w:pStyle w:val="Basictext"/>
      </w:pPr>
      <w:r w:rsidRPr="009631D1">
        <w:t>Tables should be titled like the example shows below, the style "Figure title" is also used for the title</w:t>
      </w:r>
      <w:r w:rsidRPr="00790D78">
        <w:t xml:space="preserve"> </w:t>
      </w:r>
      <w:r w:rsidRPr="009631D1">
        <w:t>here.</w:t>
      </w:r>
    </w:p>
    <w:p w14:paraId="0C1C500D" w14:textId="77777777" w:rsidR="00F01B75" w:rsidRPr="009631D1" w:rsidRDefault="00F01B75" w:rsidP="00F01B75">
      <w:pPr>
        <w:pStyle w:val="Basictext"/>
      </w:pPr>
      <w:r w:rsidRPr="009631D1">
        <w:t>&lt;One blank line of basic text is needed here!&gt;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08"/>
        <w:gridCol w:w="1559"/>
      </w:tblGrid>
      <w:tr w:rsidR="00F01B75" w:rsidRPr="009631D1" w14:paraId="2988FE1E" w14:textId="77777777">
        <w:tc>
          <w:tcPr>
            <w:tcW w:w="3095" w:type="dxa"/>
          </w:tcPr>
          <w:p w14:paraId="3537AEA2" w14:textId="77777777" w:rsidR="00F01B75" w:rsidRPr="009631D1" w:rsidRDefault="00F01B75" w:rsidP="00F01B75">
            <w:pPr>
              <w:pStyle w:val="Table"/>
            </w:pPr>
            <w:r w:rsidRPr="009631D1">
              <w:t>Question</w:t>
            </w:r>
          </w:p>
        </w:tc>
        <w:tc>
          <w:tcPr>
            <w:tcW w:w="1408" w:type="dxa"/>
          </w:tcPr>
          <w:p w14:paraId="34334143" w14:textId="77777777" w:rsidR="00F01B75" w:rsidRPr="009631D1" w:rsidRDefault="00F01B75" w:rsidP="00F01B75">
            <w:pPr>
              <w:pStyle w:val="Table"/>
              <w:jc w:val="center"/>
            </w:pPr>
            <w:r w:rsidRPr="009631D1">
              <w:t>Average 1992</w:t>
            </w:r>
          </w:p>
        </w:tc>
        <w:tc>
          <w:tcPr>
            <w:tcW w:w="1559" w:type="dxa"/>
          </w:tcPr>
          <w:p w14:paraId="2D5B7AF6" w14:textId="77777777" w:rsidR="00F01B75" w:rsidRPr="009631D1" w:rsidRDefault="00F01B75" w:rsidP="00F01B75">
            <w:pPr>
              <w:pStyle w:val="Table"/>
              <w:jc w:val="center"/>
            </w:pPr>
            <w:r w:rsidRPr="009631D1">
              <w:t>Average 1999</w:t>
            </w:r>
          </w:p>
        </w:tc>
      </w:tr>
      <w:tr w:rsidR="00F01B75" w:rsidRPr="009631D1" w14:paraId="100CA35C" w14:textId="77777777">
        <w:tc>
          <w:tcPr>
            <w:tcW w:w="3095" w:type="dxa"/>
          </w:tcPr>
          <w:p w14:paraId="07899B12" w14:textId="77777777" w:rsidR="00F01B75" w:rsidRPr="009631D1" w:rsidRDefault="00F01B75" w:rsidP="00F01B75">
            <w:pPr>
              <w:pStyle w:val="Table"/>
            </w:pPr>
            <w:r w:rsidRPr="009631D1">
              <w:t xml:space="preserve">1 How do you </w:t>
            </w:r>
            <w:r>
              <w:t>regard...</w:t>
            </w:r>
          </w:p>
        </w:tc>
        <w:tc>
          <w:tcPr>
            <w:tcW w:w="1408" w:type="dxa"/>
          </w:tcPr>
          <w:p w14:paraId="450EB0AB" w14:textId="77777777" w:rsidR="00F01B75" w:rsidRPr="009631D1" w:rsidRDefault="00F01B75" w:rsidP="00F01B75">
            <w:pPr>
              <w:pStyle w:val="Table"/>
              <w:jc w:val="center"/>
            </w:pPr>
            <w:r w:rsidRPr="009631D1">
              <w:t>3.4</w:t>
            </w:r>
          </w:p>
        </w:tc>
        <w:tc>
          <w:tcPr>
            <w:tcW w:w="1559" w:type="dxa"/>
          </w:tcPr>
          <w:p w14:paraId="5F9C73A0" w14:textId="77777777" w:rsidR="00F01B75" w:rsidRPr="009631D1" w:rsidRDefault="00F01B75" w:rsidP="00F01B75">
            <w:pPr>
              <w:pStyle w:val="Table"/>
              <w:jc w:val="center"/>
            </w:pPr>
            <w:r w:rsidRPr="009631D1">
              <w:t>3.7</w:t>
            </w:r>
          </w:p>
        </w:tc>
      </w:tr>
      <w:tr w:rsidR="00F01B75" w:rsidRPr="009631D1" w14:paraId="35B66CAE" w14:textId="77777777">
        <w:tc>
          <w:tcPr>
            <w:tcW w:w="3095" w:type="dxa"/>
          </w:tcPr>
          <w:p w14:paraId="4FE3B8EB" w14:textId="77777777" w:rsidR="00F01B75" w:rsidRPr="009631D1" w:rsidRDefault="00F01B75" w:rsidP="00F01B75">
            <w:pPr>
              <w:pStyle w:val="Table"/>
            </w:pPr>
            <w:r w:rsidRPr="009631D1">
              <w:t>2 How do you...</w:t>
            </w:r>
          </w:p>
        </w:tc>
        <w:tc>
          <w:tcPr>
            <w:tcW w:w="1408" w:type="dxa"/>
          </w:tcPr>
          <w:p w14:paraId="6E39E78F" w14:textId="77777777" w:rsidR="00F01B75" w:rsidRPr="009631D1" w:rsidRDefault="00F01B75" w:rsidP="00F01B75">
            <w:pPr>
              <w:pStyle w:val="Table"/>
              <w:jc w:val="center"/>
            </w:pPr>
            <w:r w:rsidRPr="009631D1">
              <w:t>2.7</w:t>
            </w:r>
          </w:p>
        </w:tc>
        <w:tc>
          <w:tcPr>
            <w:tcW w:w="1559" w:type="dxa"/>
          </w:tcPr>
          <w:p w14:paraId="3E755122" w14:textId="77777777" w:rsidR="00F01B75" w:rsidRPr="009631D1" w:rsidRDefault="00F01B75" w:rsidP="00F01B75">
            <w:pPr>
              <w:pStyle w:val="Table"/>
              <w:jc w:val="center"/>
            </w:pPr>
            <w:r w:rsidRPr="009631D1">
              <w:t>3.4</w:t>
            </w:r>
          </w:p>
        </w:tc>
      </w:tr>
      <w:tr w:rsidR="00F01B75" w:rsidRPr="009631D1" w14:paraId="1A3C2B20" w14:textId="77777777">
        <w:tc>
          <w:tcPr>
            <w:tcW w:w="3095" w:type="dxa"/>
          </w:tcPr>
          <w:p w14:paraId="32741532" w14:textId="77777777" w:rsidR="00F01B75" w:rsidRPr="009631D1" w:rsidRDefault="00F01B75" w:rsidP="00F01B75">
            <w:pPr>
              <w:pStyle w:val="Table"/>
            </w:pPr>
            <w:r w:rsidRPr="009631D1">
              <w:t>3 How do you...</w:t>
            </w:r>
          </w:p>
        </w:tc>
        <w:tc>
          <w:tcPr>
            <w:tcW w:w="1408" w:type="dxa"/>
          </w:tcPr>
          <w:p w14:paraId="2A5DEBAB" w14:textId="77777777" w:rsidR="00F01B75" w:rsidRPr="009631D1" w:rsidRDefault="00F01B75" w:rsidP="00F01B75">
            <w:pPr>
              <w:pStyle w:val="Table"/>
              <w:jc w:val="center"/>
            </w:pPr>
            <w:r w:rsidRPr="009631D1">
              <w:t>3.9</w:t>
            </w:r>
          </w:p>
        </w:tc>
        <w:tc>
          <w:tcPr>
            <w:tcW w:w="1559" w:type="dxa"/>
          </w:tcPr>
          <w:p w14:paraId="7026C40D" w14:textId="77777777" w:rsidR="00F01B75" w:rsidRPr="009631D1" w:rsidRDefault="00F01B75" w:rsidP="00F01B75">
            <w:pPr>
              <w:pStyle w:val="Table"/>
              <w:jc w:val="center"/>
            </w:pPr>
            <w:r w:rsidRPr="009631D1">
              <w:t>3.6</w:t>
            </w:r>
          </w:p>
        </w:tc>
      </w:tr>
    </w:tbl>
    <w:p w14:paraId="114F1C9B" w14:textId="77777777" w:rsidR="00F01B75" w:rsidRPr="009631D1" w:rsidRDefault="00F01B75" w:rsidP="00F01B75">
      <w:pPr>
        <w:pStyle w:val="Figuretitle"/>
      </w:pPr>
      <w:r w:rsidRPr="009631D1">
        <w:t xml:space="preserve">Table </w:t>
      </w:r>
      <w:r w:rsidRPr="009631D1">
        <w:fldChar w:fldCharType="begin"/>
      </w:r>
      <w:r w:rsidRPr="009631D1">
        <w:instrText xml:space="preserve"> SEQ Figure \* ARABIC </w:instrText>
      </w:r>
      <w:r w:rsidRPr="009631D1">
        <w:fldChar w:fldCharType="separate"/>
      </w:r>
      <w:r w:rsidR="002C7B62">
        <w:rPr>
          <w:noProof/>
        </w:rPr>
        <w:t>2</w:t>
      </w:r>
      <w:r w:rsidRPr="009631D1">
        <w:fldChar w:fldCharType="end"/>
      </w:r>
      <w:r w:rsidRPr="009631D1">
        <w:t>.</w:t>
      </w:r>
      <w:r w:rsidRPr="009631D1">
        <w:tab/>
        <w:t xml:space="preserve">The style name for this kind of paragraph is "Figure title". The title should always be placed below the table. The table may not extend the margins. The style for the text in table cells is called "Table". Some cells may need </w:t>
      </w:r>
      <w:r>
        <w:t xml:space="preserve">special </w:t>
      </w:r>
      <w:r w:rsidRPr="009631D1">
        <w:t>alignment.</w:t>
      </w:r>
    </w:p>
    <w:p w14:paraId="23091FB5" w14:textId="77777777" w:rsidR="00F01B75" w:rsidRPr="009631D1" w:rsidRDefault="00F01B75" w:rsidP="00F01B75">
      <w:pPr>
        <w:pStyle w:val="Basictext"/>
      </w:pPr>
      <w:r>
        <w:t>H</w:t>
      </w:r>
      <w:r w:rsidRPr="009631D1">
        <w:t>ere is an example of using the style "Bullet":</w:t>
      </w:r>
    </w:p>
    <w:p w14:paraId="30121B7A" w14:textId="77777777" w:rsidR="00F01B75" w:rsidRPr="009631D1" w:rsidRDefault="00F01B75" w:rsidP="005F79F5">
      <w:pPr>
        <w:pStyle w:val="Bullet"/>
        <w:rPr>
          <w:lang w:val="en-GB"/>
        </w:rPr>
      </w:pPr>
      <w:r>
        <w:t xml:space="preserve">The </w:t>
      </w:r>
      <w:r>
        <w:rPr>
          <w:lang w:val="en-GB"/>
        </w:rPr>
        <w:t>st</w:t>
      </w:r>
      <w:r w:rsidRPr="009631D1">
        <w:rPr>
          <w:lang w:val="en-GB"/>
        </w:rPr>
        <w:t>yle "B</w:t>
      </w:r>
      <w:r>
        <w:rPr>
          <w:lang w:val="en-GB"/>
        </w:rPr>
        <w:t>ullet</w:t>
      </w:r>
      <w:r w:rsidRPr="009631D1">
        <w:rPr>
          <w:lang w:val="en-GB"/>
        </w:rPr>
        <w:t>"</w:t>
      </w:r>
      <w:r>
        <w:t xml:space="preserve"> should be used here. This is a complementary sentence. This is a complementary sentence. In the following </w:t>
      </w:r>
      <w:r w:rsidRPr="009631D1">
        <w:rPr>
          <w:lang w:val="en-GB"/>
        </w:rPr>
        <w:t xml:space="preserve">you can find an example of </w:t>
      </w:r>
      <w:r>
        <w:rPr>
          <w:lang w:val="en-GB"/>
        </w:rPr>
        <w:t>a second level list</w:t>
      </w:r>
      <w:r w:rsidRPr="009631D1">
        <w:rPr>
          <w:lang w:val="en-GB"/>
        </w:rPr>
        <w:t>:</w:t>
      </w:r>
    </w:p>
    <w:p w14:paraId="41B4DE0E" w14:textId="77777777" w:rsidR="00F01B75" w:rsidRPr="009631D1" w:rsidRDefault="00F01B75" w:rsidP="005F79F5">
      <w:pPr>
        <w:pStyle w:val="Bullet2"/>
      </w:pPr>
      <w:r>
        <w:t>The s</w:t>
      </w:r>
      <w:r w:rsidRPr="009631D1">
        <w:t>tyle "Bullet 2"</w:t>
      </w:r>
      <w:r>
        <w:t xml:space="preserve"> should be used here. This is a complementary sentence.</w:t>
      </w:r>
      <w:r w:rsidRPr="009631D1">
        <w:t xml:space="preserve"> </w:t>
      </w:r>
      <w:r>
        <w:t>This is a complementary sentence.</w:t>
      </w:r>
      <w:r w:rsidRPr="009631D1">
        <w:t xml:space="preserve"> </w:t>
      </w:r>
      <w:r>
        <w:t>This is a complementary sentence.</w:t>
      </w:r>
      <w:r w:rsidRPr="009631D1">
        <w:t xml:space="preserve"> </w:t>
      </w:r>
      <w:r>
        <w:t>This is a complementary sentence.</w:t>
      </w:r>
      <w:r w:rsidRPr="009631D1">
        <w:t xml:space="preserve"> </w:t>
      </w:r>
      <w:r>
        <w:t>This is a complementary sentence.</w:t>
      </w:r>
      <w:r w:rsidRPr="009631D1">
        <w:t xml:space="preserve"> </w:t>
      </w:r>
      <w:r>
        <w:t>This is a complementary sentence.</w:t>
      </w:r>
    </w:p>
    <w:p w14:paraId="52B7848B" w14:textId="77777777" w:rsidR="00F01B75" w:rsidRPr="009631D1" w:rsidRDefault="00F01B75" w:rsidP="005F79F5">
      <w:pPr>
        <w:pStyle w:val="Bullet2"/>
      </w:pPr>
      <w:r>
        <w:t>This is a complementary sentence.</w:t>
      </w:r>
      <w:r w:rsidRPr="009631D1">
        <w:t xml:space="preserve"> </w:t>
      </w:r>
      <w:r>
        <w:t>This is a complementary sentence</w:t>
      </w:r>
      <w:r w:rsidRPr="009631D1">
        <w:t>.</w:t>
      </w:r>
    </w:p>
    <w:p w14:paraId="6564B0F2" w14:textId="77777777" w:rsidR="00F01B75" w:rsidRPr="009631D1" w:rsidRDefault="00F01B75" w:rsidP="005F79F5">
      <w:pPr>
        <w:pStyle w:val="Bullet"/>
        <w:rPr>
          <w:lang w:val="en-GB"/>
        </w:rPr>
      </w:pPr>
      <w:r>
        <w:t>This is a complementary sentence.</w:t>
      </w:r>
      <w:r w:rsidRPr="009631D1">
        <w:t xml:space="preserve"> </w:t>
      </w:r>
      <w:r>
        <w:t>This is a complementary sentence</w:t>
      </w:r>
      <w:r w:rsidRPr="009631D1">
        <w:rPr>
          <w:lang w:val="en-GB"/>
        </w:rPr>
        <w:t>.</w:t>
      </w:r>
      <w:r w:rsidRPr="009631D1">
        <w:t xml:space="preserve"> </w:t>
      </w:r>
      <w:r>
        <w:t>This is a complementary sentence</w:t>
      </w:r>
      <w:r w:rsidRPr="009631D1">
        <w:rPr>
          <w:lang w:val="en-GB"/>
        </w:rPr>
        <w:t>.</w:t>
      </w:r>
      <w:r w:rsidRPr="009631D1">
        <w:t xml:space="preserve"> </w:t>
      </w:r>
      <w:r>
        <w:t>This is a complementary sentence</w:t>
      </w:r>
      <w:r w:rsidRPr="009631D1">
        <w:rPr>
          <w:lang w:val="en-GB"/>
        </w:rPr>
        <w:t>.</w:t>
      </w:r>
      <w:r w:rsidRPr="00181A8F">
        <w:t xml:space="preserve"> </w:t>
      </w:r>
      <w:r>
        <w:t>This is a complementary sentence</w:t>
      </w:r>
      <w:r w:rsidRPr="009631D1">
        <w:rPr>
          <w:lang w:val="en-GB"/>
        </w:rPr>
        <w:t>.</w:t>
      </w:r>
      <w:r w:rsidRPr="00181A8F">
        <w:t xml:space="preserve"> </w:t>
      </w:r>
      <w:r>
        <w:t>This is a complementary sentence</w:t>
      </w:r>
      <w:r w:rsidRPr="009631D1">
        <w:rPr>
          <w:lang w:val="en-GB"/>
        </w:rPr>
        <w:t>.</w:t>
      </w:r>
      <w:r w:rsidRPr="00181A8F">
        <w:t xml:space="preserve"> </w:t>
      </w:r>
      <w:r>
        <w:t>This is a complementary sentence</w:t>
      </w:r>
      <w:r w:rsidRPr="009631D1">
        <w:rPr>
          <w:lang w:val="en-GB"/>
        </w:rPr>
        <w:t>.</w:t>
      </w:r>
    </w:p>
    <w:p w14:paraId="62E515B2" w14:textId="77777777" w:rsidR="00F01B75" w:rsidRDefault="00F01B75" w:rsidP="000C6DB4">
      <w:pPr>
        <w:pStyle w:val="Basictext"/>
        <w:rPr>
          <w:lang w:bidi="he-IL"/>
        </w:rPr>
      </w:pPr>
      <w:r w:rsidRPr="009631D1">
        <w:t>The reference list</w:t>
      </w:r>
      <w:r>
        <w:t xml:space="preserve"> should look like the examples</w:t>
      </w:r>
      <w:r w:rsidRPr="009631D1">
        <w:t xml:space="preserve"> below. The style is called "Reference list".</w:t>
      </w:r>
      <w:r w:rsidR="00526E02">
        <w:rPr>
          <w:rFonts w:hint="cs"/>
          <w:rtl/>
          <w:lang w:bidi="he-IL"/>
        </w:rPr>
        <w:t xml:space="preserve"> </w:t>
      </w:r>
      <w:r w:rsidR="00526E02">
        <w:rPr>
          <w:lang w:bidi="he-IL"/>
        </w:rPr>
        <w:t xml:space="preserve">Use the </w:t>
      </w:r>
      <w:r w:rsidR="008725EA">
        <w:rPr>
          <w:lang w:bidi="he-IL"/>
        </w:rPr>
        <w:t>Harvard</w:t>
      </w:r>
      <w:r w:rsidR="009F256D" w:rsidRPr="00523D09">
        <w:t xml:space="preserve"> citation style</w:t>
      </w:r>
      <w:r w:rsidR="009F256D">
        <w:rPr>
          <w:lang w:bidi="he-IL"/>
        </w:rPr>
        <w:t xml:space="preserve"> </w:t>
      </w:r>
      <w:r w:rsidR="00CE1A71">
        <w:rPr>
          <w:lang w:bidi="he-IL"/>
        </w:rPr>
        <w:t xml:space="preserve">reference </w:t>
      </w:r>
      <w:r w:rsidR="00526E02">
        <w:rPr>
          <w:lang w:bidi="he-IL"/>
        </w:rPr>
        <w:t>style</w:t>
      </w:r>
      <w:r w:rsidR="00CE1A71">
        <w:rPr>
          <w:lang w:bidi="he-IL"/>
        </w:rPr>
        <w:t xml:space="preserve"> (see example below)</w:t>
      </w:r>
      <w:r w:rsidR="00526E02">
        <w:rPr>
          <w:lang w:bidi="he-IL"/>
        </w:rPr>
        <w:t>.</w:t>
      </w:r>
    </w:p>
    <w:p w14:paraId="097E2915" w14:textId="77777777" w:rsidR="00747A66" w:rsidRPr="00747A66" w:rsidRDefault="00747A66" w:rsidP="00747A66">
      <w:pPr>
        <w:pStyle w:val="Basictext"/>
        <w:rPr>
          <w:b/>
          <w:bCs/>
          <w:lang w:val="en-US" w:bidi="he-IL"/>
        </w:rPr>
      </w:pPr>
      <w:r w:rsidRPr="00747A66">
        <w:rPr>
          <w:b/>
          <w:bCs/>
          <w:lang w:bidi="he-IL"/>
        </w:rPr>
        <w:t>Please note that authors submitting papers in different styles will be asked to re-submit using the present template.</w:t>
      </w:r>
    </w:p>
    <w:p w14:paraId="47FAAED2" w14:textId="77777777" w:rsidR="00F01B75" w:rsidRPr="009631D1" w:rsidRDefault="00F01B75" w:rsidP="00F01B75">
      <w:pPr>
        <w:pStyle w:val="Subtitle"/>
        <w:rPr>
          <w:lang w:val="en-GB"/>
        </w:rPr>
      </w:pPr>
      <w:r w:rsidRPr="009631D1">
        <w:rPr>
          <w:lang w:val="en-GB"/>
        </w:rPr>
        <w:t>References (style "Subtitle" here)</w:t>
      </w:r>
    </w:p>
    <w:p w14:paraId="77117DDC" w14:textId="77777777" w:rsidR="00CE1A71" w:rsidRDefault="00CE1A71" w:rsidP="00CE1A71">
      <w:pPr>
        <w:pStyle w:val="Referencelist"/>
      </w:pPr>
      <w:r>
        <w:t xml:space="preserve">Hamel, G., and Breen, B. 2007. </w:t>
      </w:r>
      <w:r w:rsidRPr="00CE1A71">
        <w:rPr>
          <w:i/>
          <w:iCs/>
        </w:rPr>
        <w:t>The Future of Management</w:t>
      </w:r>
      <w:r>
        <w:t>, Boston: Harvard Business School Press.</w:t>
      </w:r>
    </w:p>
    <w:p w14:paraId="75165D60" w14:textId="77777777" w:rsidR="00CE1A71" w:rsidRDefault="00CE1A71" w:rsidP="00CE1A71">
      <w:pPr>
        <w:pStyle w:val="Referencelist"/>
      </w:pPr>
      <w:r>
        <w:t xml:space="preserve">Hopkins, M. S. 2010. “The Four Ways IT Is Revolutionizing Innovation,” </w:t>
      </w:r>
      <w:r w:rsidRPr="00CE1A71">
        <w:rPr>
          <w:i/>
          <w:iCs/>
        </w:rPr>
        <w:t>MIT Sloan Management Review</w:t>
      </w:r>
      <w:r>
        <w:t xml:space="preserve"> (51:3), pp. 51-56.</w:t>
      </w:r>
      <w:bookmarkStart w:id="2" w:name="_GoBack"/>
    </w:p>
    <w:bookmarkEnd w:id="2"/>
    <w:p w14:paraId="760920D6" w14:textId="77777777" w:rsidR="00F01B75" w:rsidRDefault="00CE1A71" w:rsidP="00CE1A71">
      <w:pPr>
        <w:pStyle w:val="Referencelist"/>
        <w:rPr>
          <w:rtl/>
        </w:rPr>
      </w:pPr>
      <w:r>
        <w:t>Huston, L.,</w:t>
      </w:r>
      <w:r w:rsidR="00AA7594">
        <w:t xml:space="preserve"> </w:t>
      </w:r>
      <w:r>
        <w:t xml:space="preserve">and Sakkab, N. 2006. “Connect and Develop: Inside Proctor &amp; Gamble’s New Model for Innovation,” </w:t>
      </w:r>
      <w:r w:rsidRPr="00CE1A71">
        <w:rPr>
          <w:i/>
          <w:iCs/>
        </w:rPr>
        <w:t>Harvard Business Review</w:t>
      </w:r>
      <w:r w:rsidR="00703A4A">
        <w:rPr>
          <w:i/>
          <w:iCs/>
        </w:rPr>
        <w:t xml:space="preserve"> </w:t>
      </w:r>
      <w:r w:rsidR="00703A4A" w:rsidRPr="0003444C">
        <w:t>(</w:t>
      </w:r>
      <w:r w:rsidR="00703A4A">
        <w:t>84:3)</w:t>
      </w:r>
      <w:r w:rsidRPr="00703A4A">
        <w:t>,</w:t>
      </w:r>
      <w:r>
        <w:t xml:space="preserve"> pp. 58-66.</w:t>
      </w:r>
    </w:p>
    <w:p w14:paraId="573DA069" w14:textId="4D154028" w:rsidR="007D062F" w:rsidRPr="007D062F" w:rsidRDefault="007D062F" w:rsidP="005E2E9A">
      <w:pPr>
        <w:pStyle w:val="ReferencesText"/>
        <w:rPr>
          <w:rFonts w:cs="Arial"/>
          <w:color w:val="000000"/>
          <w:sz w:val="22"/>
          <w:szCs w:val="15"/>
          <w:lang w:val="en-GB"/>
        </w:rPr>
      </w:pPr>
      <w:r w:rsidRPr="007D062F">
        <w:rPr>
          <w:rFonts w:cs="Arial"/>
          <w:color w:val="000000"/>
          <w:sz w:val="22"/>
          <w:szCs w:val="15"/>
          <w:lang w:val="en-GB"/>
        </w:rPr>
        <w:t>Beck, K.</w:t>
      </w:r>
      <w:r>
        <w:rPr>
          <w:rFonts w:cs="Arial"/>
          <w:color w:val="000000"/>
          <w:sz w:val="22"/>
          <w:szCs w:val="15"/>
          <w:lang w:val="en-GB"/>
        </w:rPr>
        <w:t>,</w:t>
      </w:r>
      <w:r w:rsidRPr="007D062F">
        <w:rPr>
          <w:rFonts w:cs="Arial"/>
          <w:color w:val="000000"/>
          <w:sz w:val="22"/>
          <w:szCs w:val="15"/>
          <w:lang w:val="en-GB"/>
        </w:rPr>
        <w:t xml:space="preserve"> and Ralph, J. 1994. </w:t>
      </w:r>
      <w:r>
        <w:rPr>
          <w:rFonts w:cs="Arial"/>
          <w:color w:val="000000"/>
          <w:sz w:val="22"/>
          <w:szCs w:val="15"/>
          <w:lang w:val="en-GB"/>
        </w:rPr>
        <w:t>“</w:t>
      </w:r>
      <w:r w:rsidRPr="007D062F">
        <w:rPr>
          <w:rFonts w:cs="Arial"/>
          <w:color w:val="000000"/>
          <w:sz w:val="22"/>
          <w:szCs w:val="15"/>
          <w:lang w:val="en-GB"/>
        </w:rPr>
        <w:t>Patterns Generates Architectures</w:t>
      </w:r>
      <w:r>
        <w:rPr>
          <w:rFonts w:cs="Arial"/>
          <w:color w:val="000000"/>
          <w:sz w:val="22"/>
          <w:szCs w:val="15"/>
          <w:lang w:val="en-GB"/>
        </w:rPr>
        <w:t>”,</w:t>
      </w:r>
      <w:r w:rsidRPr="007D062F">
        <w:rPr>
          <w:rFonts w:cs="Arial"/>
          <w:color w:val="000000"/>
          <w:sz w:val="22"/>
          <w:szCs w:val="15"/>
          <w:lang w:val="en-GB"/>
        </w:rPr>
        <w:t xml:space="preserve"> </w:t>
      </w:r>
      <w:r w:rsidRPr="007D062F">
        <w:rPr>
          <w:rFonts w:cs="Arial"/>
          <w:i/>
          <w:iCs/>
          <w:color w:val="000000"/>
          <w:sz w:val="22"/>
          <w:szCs w:val="15"/>
          <w:lang w:val="en-GB"/>
        </w:rPr>
        <w:t>Proceedings of European Conference of Object-Oriented Programming</w:t>
      </w:r>
      <w:r w:rsidRPr="007D062F">
        <w:rPr>
          <w:rFonts w:cs="Arial"/>
          <w:color w:val="000000"/>
          <w:sz w:val="22"/>
          <w:szCs w:val="15"/>
          <w:lang w:val="en-GB"/>
        </w:rPr>
        <w:t>. Bologna, Italy, pp. 139-149.</w:t>
      </w:r>
    </w:p>
    <w:p w14:paraId="723FC0EC" w14:textId="77777777" w:rsidR="007D062F" w:rsidRPr="007D062F" w:rsidRDefault="007D062F" w:rsidP="00CE1A71">
      <w:pPr>
        <w:pStyle w:val="Referencelist"/>
        <w:rPr>
          <w:lang w:val="en-US"/>
        </w:rPr>
      </w:pPr>
    </w:p>
    <w:sectPr w:rsidR="007D062F" w:rsidRPr="007D062F" w:rsidSect="00CE1A71">
      <w:headerReference w:type="even" r:id="rId9"/>
      <w:headerReference w:type="default" r:id="rId10"/>
      <w:footerReference w:type="even" r:id="rId11"/>
      <w:footerReference w:type="default" r:id="rId12"/>
      <w:footerReference w:type="first" r:id="rId13"/>
      <w:pgSz w:w="11906" w:h="16838" w:code="9"/>
      <w:pgMar w:top="1701" w:right="1134" w:bottom="1701" w:left="1701" w:header="567" w:footer="0" w:gutter="0"/>
      <w:cols w:space="720"/>
      <w:docGrid w:linePitch="354"/>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E9D8B" w16cid:durableId="1FF30895"/>
  <w16cid:commentId w16cid:paraId="2966F518" w16cid:durableId="1FF3038E"/>
  <w16cid:commentId w16cid:paraId="6DD57368" w16cid:durableId="1FF3067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D846A" w14:textId="77777777" w:rsidR="00BB522E" w:rsidRDefault="00BB522E" w:rsidP="005F79F5">
      <w:r>
        <w:separator/>
      </w:r>
    </w:p>
  </w:endnote>
  <w:endnote w:type="continuationSeparator" w:id="0">
    <w:p w14:paraId="5F5FBBC1" w14:textId="77777777" w:rsidR="00BB522E" w:rsidRDefault="00BB522E" w:rsidP="005F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6FCF4" w14:textId="77777777" w:rsidR="00000E96" w:rsidRDefault="00000E96" w:rsidP="005F79F5">
    <w:pPr>
      <w:pStyle w:val="Footer"/>
    </w:pPr>
    <w:r w:rsidRPr="00EC07C7">
      <w:fldChar w:fldCharType="begin"/>
    </w:r>
    <w:r w:rsidRPr="00EC07C7">
      <w:instrText xml:space="preserve"> PAGE   \* MERGEFORMAT </w:instrText>
    </w:r>
    <w:r w:rsidRPr="00EC07C7">
      <w:fldChar w:fldCharType="separate"/>
    </w:r>
    <w:r>
      <w:rPr>
        <w:noProof/>
      </w:rPr>
      <w:t>2</w:t>
    </w:r>
    <w:r w:rsidRPr="00EC07C7">
      <w:fldChar w:fldCharType="end"/>
    </w:r>
    <w:r>
      <w:t xml:space="preserve"> </w:t>
    </w:r>
    <w:r w:rsidRPr="00421177">
      <w:t>Twenty Second European Conference on Information Systems, Tel Aviv 2014</w:t>
    </w:r>
    <w:r>
      <w:t xml:space="preserve">  </w:t>
    </w:r>
  </w:p>
  <w:p w14:paraId="4FA2F056" w14:textId="77777777" w:rsidR="00000E96" w:rsidRDefault="00000E96" w:rsidP="005F7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530"/>
      <w:gridCol w:w="4541"/>
    </w:tblGrid>
    <w:tr w:rsidR="00D31022" w:rsidRPr="005F79F5" w14:paraId="2AE609DC" w14:textId="77777777" w:rsidTr="005F79F5">
      <w:tc>
        <w:tcPr>
          <w:tcW w:w="4643" w:type="dxa"/>
          <w:shd w:val="clear" w:color="auto" w:fill="auto"/>
        </w:tcPr>
        <w:p w14:paraId="26F7F76A" w14:textId="77777777" w:rsidR="00526E02" w:rsidRPr="005F79F5" w:rsidRDefault="00526E02" w:rsidP="006E613D">
          <w:pPr>
            <w:pStyle w:val="Footer"/>
            <w:spacing w:line="240" w:lineRule="auto"/>
            <w:jc w:val="left"/>
            <w:rPr>
              <w:sz w:val="20"/>
              <w:szCs w:val="14"/>
              <w:lang w:bidi="ar-SA"/>
            </w:rPr>
          </w:pPr>
          <w:r w:rsidRPr="005F79F5">
            <w:rPr>
              <w:sz w:val="20"/>
              <w:szCs w:val="14"/>
              <w:lang w:bidi="ar-SA"/>
            </w:rPr>
            <w:t>I</w:t>
          </w:r>
          <w:r w:rsidR="005F79F5">
            <w:rPr>
              <w:sz w:val="20"/>
              <w:szCs w:val="14"/>
              <w:lang w:bidi="ar-SA"/>
            </w:rPr>
            <w:t>LAIS</w:t>
          </w:r>
          <w:r w:rsidRPr="005F79F5">
            <w:rPr>
              <w:sz w:val="20"/>
              <w:szCs w:val="14"/>
              <w:lang w:bidi="ar-SA"/>
            </w:rPr>
            <w:t xml:space="preserve"> 201</w:t>
          </w:r>
          <w:r w:rsidR="006E613D">
            <w:rPr>
              <w:sz w:val="20"/>
              <w:szCs w:val="14"/>
              <w:lang w:bidi="ar-SA"/>
            </w:rPr>
            <w:t>9</w:t>
          </w:r>
        </w:p>
      </w:tc>
      <w:tc>
        <w:tcPr>
          <w:tcW w:w="4644" w:type="dxa"/>
          <w:shd w:val="clear" w:color="auto" w:fill="auto"/>
        </w:tcPr>
        <w:p w14:paraId="11DB7361" w14:textId="383E397A" w:rsidR="00526E02" w:rsidRPr="005F79F5" w:rsidRDefault="00931D60" w:rsidP="003F6706">
          <w:pPr>
            <w:pStyle w:val="Footer"/>
            <w:spacing w:line="240" w:lineRule="auto"/>
            <w:jc w:val="center"/>
            <w:rPr>
              <w:sz w:val="20"/>
              <w:szCs w:val="14"/>
              <w:lang w:bidi="ar-SA"/>
            </w:rPr>
          </w:pPr>
          <w:r>
            <w:rPr>
              <w:sz w:val="20"/>
              <w:szCs w:val="14"/>
              <w:lang w:bidi="ar-SA"/>
            </w:rPr>
            <w:t xml:space="preserve">Tel </w:t>
          </w:r>
          <w:r w:rsidR="006E613D">
            <w:rPr>
              <w:sz w:val="20"/>
              <w:szCs w:val="14"/>
              <w:lang w:bidi="ar-SA"/>
            </w:rPr>
            <w:t>Aviv University</w:t>
          </w:r>
        </w:p>
      </w:tc>
    </w:tr>
  </w:tbl>
  <w:p w14:paraId="56150A8C" w14:textId="656A6BF5" w:rsidR="00000E96" w:rsidRDefault="00000E96" w:rsidP="005F79F5">
    <w:pPr>
      <w:pStyle w:val="Footer"/>
    </w:pPr>
    <w:r w:rsidRPr="00182DC2">
      <w:fldChar w:fldCharType="begin"/>
    </w:r>
    <w:r w:rsidRPr="00182DC2">
      <w:instrText xml:space="preserve"> PAGE   \* MERGEFORMAT </w:instrText>
    </w:r>
    <w:r w:rsidRPr="00182DC2">
      <w:fldChar w:fldCharType="separate"/>
    </w:r>
    <w:r w:rsidR="003F6706">
      <w:rPr>
        <w:noProof/>
      </w:rPr>
      <w:t>2</w:t>
    </w:r>
    <w:r w:rsidRPr="00182DC2">
      <w:fldChar w:fldCharType="end"/>
    </w:r>
  </w:p>
  <w:p w14:paraId="00427D99" w14:textId="77777777" w:rsidR="00000E96" w:rsidRPr="00EC07C7" w:rsidRDefault="00000E96" w:rsidP="005F79F5">
    <w:pPr>
      <w:pStyle w:val="Footer"/>
    </w:pPr>
  </w:p>
  <w:p w14:paraId="11D8F6CE" w14:textId="77777777" w:rsidR="00000E96" w:rsidRDefault="00000E96" w:rsidP="005F7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43"/>
      <w:gridCol w:w="4644"/>
    </w:tblGrid>
    <w:tr w:rsidR="00526E02" w14:paraId="28B7E09E" w14:textId="77777777" w:rsidTr="00D31022">
      <w:tc>
        <w:tcPr>
          <w:tcW w:w="4643" w:type="dxa"/>
          <w:shd w:val="clear" w:color="auto" w:fill="auto"/>
        </w:tcPr>
        <w:p w14:paraId="2D2B461F" w14:textId="77777777" w:rsidR="00526E02" w:rsidRDefault="00526E02" w:rsidP="005F79F5">
          <w:pPr>
            <w:pStyle w:val="Footer"/>
            <w:rPr>
              <w:lang w:bidi="ar-SA"/>
            </w:rPr>
          </w:pPr>
          <w:r w:rsidRPr="00D31022">
            <w:rPr>
              <w:lang w:bidi="ar-SA"/>
            </w:rPr>
            <w:t>9</w:t>
          </w:r>
          <w:r w:rsidRPr="00D31022">
            <w:rPr>
              <w:vertAlign w:val="superscript"/>
              <w:lang w:bidi="ar-SA"/>
            </w:rPr>
            <w:t>th</w:t>
          </w:r>
          <w:r w:rsidRPr="00D31022">
            <w:rPr>
              <w:lang w:bidi="ar-SA"/>
            </w:rPr>
            <w:t xml:space="preserve"> Conference of the Israeli Chapter </w:t>
          </w:r>
          <w:r w:rsidRPr="00D31022">
            <w:rPr>
              <w:lang w:bidi="ar-SA"/>
            </w:rPr>
            <w:br/>
            <w:t>of the Association for Information Systems (ILAIS) 2015</w:t>
          </w:r>
        </w:p>
      </w:tc>
      <w:tc>
        <w:tcPr>
          <w:tcW w:w="4644" w:type="dxa"/>
          <w:shd w:val="clear" w:color="auto" w:fill="auto"/>
        </w:tcPr>
        <w:p w14:paraId="702DD100" w14:textId="77777777" w:rsidR="00526E02" w:rsidRDefault="00526E02" w:rsidP="005F79F5">
          <w:pPr>
            <w:pStyle w:val="Footer"/>
            <w:rPr>
              <w:lang w:bidi="ar-SA"/>
            </w:rPr>
          </w:pPr>
          <w:r w:rsidRPr="00D31022">
            <w:rPr>
              <w:lang w:bidi="ar-SA"/>
            </w:rPr>
            <w:t>Ono Academic College</w:t>
          </w:r>
        </w:p>
      </w:tc>
    </w:tr>
  </w:tbl>
  <w:p w14:paraId="3130CB5E" w14:textId="77777777" w:rsidR="00000E96" w:rsidRDefault="00000E96" w:rsidP="005F79F5">
    <w:pPr>
      <w:pStyle w:val="Footer"/>
    </w:pPr>
    <w:r w:rsidRPr="00182DC2">
      <w:fldChar w:fldCharType="begin"/>
    </w:r>
    <w:r w:rsidRPr="00182DC2">
      <w:instrText xml:space="preserve"> PAGE   \* MERGEFORMAT </w:instrText>
    </w:r>
    <w:r w:rsidRPr="00182DC2">
      <w:fldChar w:fldCharType="separate"/>
    </w:r>
    <w:r w:rsidR="00CE1A71">
      <w:rPr>
        <w:noProof/>
      </w:rPr>
      <w:t>1</w:t>
    </w:r>
    <w:r w:rsidRPr="00182DC2">
      <w:fldChar w:fldCharType="end"/>
    </w:r>
  </w:p>
  <w:p w14:paraId="37F690F1" w14:textId="77777777" w:rsidR="00000E96" w:rsidRPr="00EC07C7" w:rsidRDefault="00000E96" w:rsidP="005F79F5">
    <w:pPr>
      <w:pStyle w:val="Footer"/>
    </w:pPr>
  </w:p>
  <w:p w14:paraId="09234572" w14:textId="77777777" w:rsidR="00000E96" w:rsidRDefault="00000E96" w:rsidP="005F7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4A662" w14:textId="77777777" w:rsidR="00BB522E" w:rsidRDefault="00BB522E" w:rsidP="005F79F5">
      <w:r>
        <w:separator/>
      </w:r>
    </w:p>
  </w:footnote>
  <w:footnote w:type="continuationSeparator" w:id="0">
    <w:p w14:paraId="409631C4" w14:textId="77777777" w:rsidR="00BB522E" w:rsidRDefault="00BB522E" w:rsidP="005F79F5">
      <w:r>
        <w:continuationSeparator/>
      </w:r>
    </w:p>
  </w:footnote>
  <w:footnote w:type="continuationNotice" w:id="1">
    <w:p w14:paraId="6353D86B" w14:textId="77777777" w:rsidR="00BB522E" w:rsidRDefault="00BB522E" w:rsidP="005F79F5"/>
  </w:footnote>
  <w:footnote w:id="2">
    <w:p w14:paraId="454F9B48" w14:textId="77777777" w:rsidR="00000E96" w:rsidRPr="00D50EBA" w:rsidRDefault="00000E96" w:rsidP="005F79F5">
      <w:pPr>
        <w:pStyle w:val="FootnoteText"/>
      </w:pPr>
      <w:r w:rsidRPr="008F558D">
        <w:rPr>
          <w:rStyle w:val="FootnoteReference"/>
        </w:rPr>
        <w:footnoteRef/>
      </w:r>
      <w:r w:rsidRPr="008F558D">
        <w:t xml:space="preserve"> Footnotes are not recommended, but i</w:t>
      </w:r>
      <w:r>
        <w:t>f</w:t>
      </w:r>
      <w:r w:rsidRPr="008F558D">
        <w:t xml:space="preserve"> used, </w:t>
      </w:r>
      <w:r w:rsidR="004613BE">
        <w:t xml:space="preserve">they should </w:t>
      </w:r>
      <w:r w:rsidRPr="008F558D">
        <w:t>look like this.</w:t>
      </w:r>
      <w:r>
        <w:t xml:space="preserve"> The style is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1C32E" w14:textId="77777777" w:rsidR="00000E96" w:rsidRPr="00EC07C7" w:rsidRDefault="00000E96" w:rsidP="005F79F5">
    <w:pPr>
      <w:pStyle w:val="Header"/>
    </w:pPr>
    <w:r w:rsidRPr="00EC07C7">
      <w:t>Track Title</w:t>
    </w:r>
  </w:p>
  <w:p w14:paraId="6FE988CF" w14:textId="77777777" w:rsidR="00000E96" w:rsidRDefault="00000E96" w:rsidP="005F79F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4C02B" w14:textId="77777777" w:rsidR="00000E96" w:rsidRPr="002C7B62" w:rsidRDefault="00000E96" w:rsidP="005F79F5">
    <w:pPr>
      <w:pStyle w:val="Header"/>
    </w:pPr>
    <w:r>
      <w:t xml:space="preserve">Smith </w:t>
    </w:r>
    <w:r w:rsidRPr="002C7B62">
      <w:t>et al</w:t>
    </w:r>
    <w:r>
      <w:t xml:space="preserve">. </w:t>
    </w:r>
    <w:r w:rsidRPr="002C7B62">
      <w:t>/Short Title up to 5 words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6B28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Wingdings"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2DE42EB1"/>
    <w:multiLevelType w:val="hybridMultilevel"/>
    <w:tmpl w:val="6084FDF0"/>
    <w:lvl w:ilvl="0" w:tplc="63C638CC">
      <w:start w:val="1"/>
      <w:numFmt w:val="bullet"/>
      <w:pStyle w:val="Bullet"/>
      <w:lvlText w:val=""/>
      <w:lvlJc w:val="left"/>
      <w:pPr>
        <w:tabs>
          <w:tab w:val="num" w:pos="360"/>
        </w:tabs>
        <w:ind w:left="360" w:hanging="360"/>
      </w:pPr>
      <w:rPr>
        <w:rFonts w:ascii="Symbol" w:hAnsi="Symbol" w:hint="default"/>
      </w:rPr>
    </w:lvl>
    <w:lvl w:ilvl="1" w:tplc="7E18CDA6">
      <w:start w:val="1"/>
      <w:numFmt w:val="bullet"/>
      <w:pStyle w:val="Bullet2"/>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1460329"/>
    <w:multiLevelType w:val="multilevel"/>
    <w:tmpl w:val="29589248"/>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29"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Wingdings"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1"/>
  </w:num>
  <w:num w:numId="3">
    <w:abstractNumId w:val="23"/>
  </w:num>
  <w:num w:numId="4">
    <w:abstractNumId w:val="28"/>
  </w:num>
  <w:num w:numId="5">
    <w:abstractNumId w:val="25"/>
  </w:num>
  <w:num w:numId="6">
    <w:abstractNumId w:val="18"/>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4"/>
  </w:num>
  <w:num w:numId="18">
    <w:abstractNumId w:val="14"/>
  </w:num>
  <w:num w:numId="19">
    <w:abstractNumId w:val="29"/>
  </w:num>
  <w:num w:numId="20">
    <w:abstractNumId w:val="32"/>
  </w:num>
  <w:num w:numId="21">
    <w:abstractNumId w:val="12"/>
  </w:num>
  <w:num w:numId="22">
    <w:abstractNumId w:val="19"/>
  </w:num>
  <w:num w:numId="23">
    <w:abstractNumId w:val="17"/>
  </w:num>
  <w:num w:numId="24">
    <w:abstractNumId w:val="15"/>
  </w:num>
  <w:num w:numId="25">
    <w:abstractNumId w:val="30"/>
  </w:num>
  <w:num w:numId="26">
    <w:abstractNumId w:val="20"/>
  </w:num>
  <w:num w:numId="27">
    <w:abstractNumId w:val="13"/>
  </w:num>
  <w:num w:numId="28">
    <w:abstractNumId w:val="27"/>
  </w:num>
  <w:num w:numId="29">
    <w:abstractNumId w:val="11"/>
  </w:num>
  <w:num w:numId="30">
    <w:abstractNumId w:val="33"/>
  </w:num>
  <w:num w:numId="31">
    <w:abstractNumId w:val="26"/>
  </w:num>
  <w:num w:numId="32">
    <w:abstractNumId w:val="16"/>
  </w:num>
  <w:num w:numId="33">
    <w:abstractNumId w:val="2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GB" w:vendorID="64" w:dllVersion="4096" w:nlCheck="1" w:checkStyle="0"/>
  <w:activeWritingStyle w:appName="MSWord" w:lang="en-US" w:vendorID="64" w:dllVersion="4096" w:nlCheck="1" w:checkStyle="0"/>
  <w:activeWritingStyle w:appName="MSWord" w:lang="fi-FI" w:vendorID="64" w:dllVersion="4096" w:nlCheck="1" w:checkStyle="0"/>
  <w:activeWritingStyle w:appName="MSWord" w:lang="pt-PT"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3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D1"/>
    <w:rsid w:val="00000E96"/>
    <w:rsid w:val="0003444C"/>
    <w:rsid w:val="000404BC"/>
    <w:rsid w:val="00073221"/>
    <w:rsid w:val="000C6DB4"/>
    <w:rsid w:val="000E5798"/>
    <w:rsid w:val="00120DFC"/>
    <w:rsid w:val="001326D1"/>
    <w:rsid w:val="0015147A"/>
    <w:rsid w:val="001741ED"/>
    <w:rsid w:val="00182DC2"/>
    <w:rsid w:val="00185399"/>
    <w:rsid w:val="00187EB4"/>
    <w:rsid w:val="001A2A90"/>
    <w:rsid w:val="001C5BF2"/>
    <w:rsid w:val="001D74A6"/>
    <w:rsid w:val="00201503"/>
    <w:rsid w:val="002175D7"/>
    <w:rsid w:val="00250380"/>
    <w:rsid w:val="00266681"/>
    <w:rsid w:val="002A171C"/>
    <w:rsid w:val="002B4279"/>
    <w:rsid w:val="002C7B62"/>
    <w:rsid w:val="002D76BC"/>
    <w:rsid w:val="002E38FC"/>
    <w:rsid w:val="002F1561"/>
    <w:rsid w:val="00326D64"/>
    <w:rsid w:val="003968E8"/>
    <w:rsid w:val="003F6706"/>
    <w:rsid w:val="00421177"/>
    <w:rsid w:val="00447761"/>
    <w:rsid w:val="00460377"/>
    <w:rsid w:val="004613BE"/>
    <w:rsid w:val="00476119"/>
    <w:rsid w:val="004963B8"/>
    <w:rsid w:val="004F6203"/>
    <w:rsid w:val="004F665F"/>
    <w:rsid w:val="00510417"/>
    <w:rsid w:val="00513FB8"/>
    <w:rsid w:val="00523D09"/>
    <w:rsid w:val="00526E02"/>
    <w:rsid w:val="00535BA5"/>
    <w:rsid w:val="005449B0"/>
    <w:rsid w:val="005E2E9A"/>
    <w:rsid w:val="005F79F5"/>
    <w:rsid w:val="0063604A"/>
    <w:rsid w:val="0064255D"/>
    <w:rsid w:val="00656B16"/>
    <w:rsid w:val="006A26BB"/>
    <w:rsid w:val="006A6EDA"/>
    <w:rsid w:val="006E613D"/>
    <w:rsid w:val="006F4F9A"/>
    <w:rsid w:val="007036DB"/>
    <w:rsid w:val="00703A4A"/>
    <w:rsid w:val="0072145B"/>
    <w:rsid w:val="00741CE7"/>
    <w:rsid w:val="00747A66"/>
    <w:rsid w:val="007B6C2D"/>
    <w:rsid w:val="007D062F"/>
    <w:rsid w:val="007D4C10"/>
    <w:rsid w:val="00832C25"/>
    <w:rsid w:val="00864648"/>
    <w:rsid w:val="008725EA"/>
    <w:rsid w:val="008862FC"/>
    <w:rsid w:val="0089406D"/>
    <w:rsid w:val="00897B69"/>
    <w:rsid w:val="008C0681"/>
    <w:rsid w:val="008C4E73"/>
    <w:rsid w:val="008F1B51"/>
    <w:rsid w:val="00931D60"/>
    <w:rsid w:val="009328BA"/>
    <w:rsid w:val="009669A8"/>
    <w:rsid w:val="009C62D5"/>
    <w:rsid w:val="009D485E"/>
    <w:rsid w:val="009E1F6D"/>
    <w:rsid w:val="009F256D"/>
    <w:rsid w:val="00A272D8"/>
    <w:rsid w:val="00A3613C"/>
    <w:rsid w:val="00A539A6"/>
    <w:rsid w:val="00A55486"/>
    <w:rsid w:val="00A924F7"/>
    <w:rsid w:val="00AA7594"/>
    <w:rsid w:val="00AD2294"/>
    <w:rsid w:val="00B03B18"/>
    <w:rsid w:val="00B06BA2"/>
    <w:rsid w:val="00B1313D"/>
    <w:rsid w:val="00B9611A"/>
    <w:rsid w:val="00BB522E"/>
    <w:rsid w:val="00BF340B"/>
    <w:rsid w:val="00C03F6F"/>
    <w:rsid w:val="00C072BB"/>
    <w:rsid w:val="00C21A2E"/>
    <w:rsid w:val="00C34202"/>
    <w:rsid w:val="00C56273"/>
    <w:rsid w:val="00CB7B86"/>
    <w:rsid w:val="00CE082D"/>
    <w:rsid w:val="00CE1A71"/>
    <w:rsid w:val="00D13973"/>
    <w:rsid w:val="00D1540A"/>
    <w:rsid w:val="00D26E10"/>
    <w:rsid w:val="00D31022"/>
    <w:rsid w:val="00D51B63"/>
    <w:rsid w:val="00D7002C"/>
    <w:rsid w:val="00D81706"/>
    <w:rsid w:val="00D87873"/>
    <w:rsid w:val="00DB4F31"/>
    <w:rsid w:val="00E009A7"/>
    <w:rsid w:val="00E22E84"/>
    <w:rsid w:val="00E66FE3"/>
    <w:rsid w:val="00EA54DC"/>
    <w:rsid w:val="00EC07C7"/>
    <w:rsid w:val="00EE1CD9"/>
    <w:rsid w:val="00F01B75"/>
    <w:rsid w:val="00F40400"/>
    <w:rsid w:val="00F41010"/>
    <w:rsid w:val="00F5315E"/>
    <w:rsid w:val="00F62F2A"/>
    <w:rsid w:val="00F942C5"/>
    <w:rsid w:val="00F9487F"/>
    <w:rsid w:val="00FB6A5A"/>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CBB392"/>
  <w15:chartTrackingRefBased/>
  <w15:docId w15:val="{4DA9D887-F732-2947-84B7-09616023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9F5"/>
    <w:pPr>
      <w:spacing w:before="120" w:line="276" w:lineRule="auto"/>
      <w:jc w:val="both"/>
    </w:pPr>
    <w:rPr>
      <w:rFonts w:cs="Arial"/>
      <w:color w:val="000000"/>
      <w:sz w:val="22"/>
      <w:szCs w:val="15"/>
      <w:lang w:val="en-GB" w:bidi="ar-SA"/>
    </w:rPr>
  </w:style>
  <w:style w:type="paragraph" w:styleId="Heading1">
    <w:name w:val="heading 1"/>
    <w:next w:val="Basictext"/>
    <w:qFormat/>
    <w:rsid w:val="0035561F"/>
    <w:pPr>
      <w:keepNext/>
      <w:keepLines/>
      <w:numPr>
        <w:numId w:val="1"/>
      </w:numPr>
      <w:tabs>
        <w:tab w:val="clear" w:pos="432"/>
        <w:tab w:val="left" w:pos="851"/>
      </w:tabs>
      <w:spacing w:before="240" w:after="240"/>
      <w:ind w:left="851" w:hanging="851"/>
      <w:outlineLvl w:val="0"/>
    </w:pPr>
    <w:rPr>
      <w:rFonts w:ascii="Arial Bold" w:hAnsi="Arial Bold"/>
      <w:kern w:val="28"/>
      <w:sz w:val="28"/>
      <w:szCs w:val="24"/>
      <w:lang w:val="en-GB" w:bidi="ar-SA"/>
    </w:rPr>
  </w:style>
  <w:style w:type="paragraph" w:styleId="Heading2">
    <w:name w:val="heading 2"/>
    <w:next w:val="Basictext"/>
    <w:qFormat/>
    <w:rsid w:val="0035561F"/>
    <w:pPr>
      <w:keepNext/>
      <w:keepLines/>
      <w:numPr>
        <w:ilvl w:val="1"/>
        <w:numId w:val="1"/>
      </w:numPr>
      <w:tabs>
        <w:tab w:val="clear" w:pos="576"/>
        <w:tab w:val="left" w:pos="851"/>
      </w:tabs>
      <w:spacing w:before="220" w:after="220"/>
      <w:ind w:left="851" w:hanging="851"/>
      <w:outlineLvl w:val="1"/>
    </w:pPr>
    <w:rPr>
      <w:rFonts w:ascii="Arial" w:hAnsi="Arial"/>
      <w:b/>
      <w:sz w:val="24"/>
      <w:szCs w:val="22"/>
      <w:lang w:val="en-GB" w:bidi="ar-SA"/>
    </w:rPr>
  </w:style>
  <w:style w:type="paragraph" w:styleId="Heading3">
    <w:name w:val="heading 3"/>
    <w:next w:val="Basictext"/>
    <w:qFormat/>
    <w:rsid w:val="0035561F"/>
    <w:pPr>
      <w:keepNext/>
      <w:keepLines/>
      <w:numPr>
        <w:ilvl w:val="2"/>
        <w:numId w:val="1"/>
      </w:numPr>
      <w:tabs>
        <w:tab w:val="clear" w:pos="720"/>
        <w:tab w:val="left" w:pos="851"/>
      </w:tabs>
      <w:spacing w:before="200" w:after="200"/>
      <w:ind w:left="851" w:hanging="851"/>
      <w:outlineLvl w:val="2"/>
    </w:pPr>
    <w:rPr>
      <w:rFonts w:ascii="Arial Bold" w:hAnsi="Arial Bold"/>
      <w:sz w:val="22"/>
      <w:lang w:val="en-GB" w:bidi="ar-SA"/>
    </w:rPr>
  </w:style>
  <w:style w:type="paragraph" w:styleId="Heading4">
    <w:name w:val="heading 4"/>
    <w:basedOn w:val="Normal"/>
    <w:next w:val="Normal"/>
    <w:qFormat/>
    <w:rsid w:val="001D2220"/>
    <w:pPr>
      <w:keepNext/>
      <w:keepLines/>
      <w:numPr>
        <w:ilvl w:val="3"/>
        <w:numId w:val="1"/>
      </w:numPr>
      <w:tabs>
        <w:tab w:val="clear" w:pos="864"/>
        <w:tab w:val="num" w:pos="851"/>
      </w:tabs>
      <w:spacing w:before="680" w:after="340"/>
      <w:ind w:left="851" w:hanging="851"/>
      <w:outlineLvl w:val="3"/>
    </w:pPr>
    <w:rPr>
      <w:sz w:val="28"/>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rsid w:val="008F558D"/>
    <w:pPr>
      <w:spacing w:before="120"/>
      <w:jc w:val="both"/>
    </w:pPr>
    <w:rPr>
      <w:rFonts w:cs="Arial"/>
      <w:color w:val="000000"/>
      <w:sz w:val="22"/>
      <w:szCs w:val="15"/>
      <w:lang w:val="en-GB" w:bidi="ar-SA"/>
    </w:rPr>
  </w:style>
  <w:style w:type="paragraph" w:styleId="TOC1">
    <w:name w:val="toc 1"/>
    <w:basedOn w:val="Normal"/>
    <w:next w:val="TOC2"/>
    <w:autoRedefine/>
    <w:semiHidden/>
    <w:rsid w:val="001D2220"/>
    <w:pPr>
      <w:keepLines/>
      <w:tabs>
        <w:tab w:val="right" w:leader="dot" w:pos="8222"/>
      </w:tabs>
      <w:spacing w:after="120"/>
      <w:ind w:left="567" w:right="284" w:hanging="567"/>
    </w:pPr>
    <w:rPr>
      <w:caps/>
      <w:noProof/>
    </w:rPr>
  </w:style>
  <w:style w:type="paragraph" w:styleId="TOC2">
    <w:name w:val="toc 2"/>
    <w:basedOn w:val="Normal"/>
    <w:autoRedefine/>
    <w:semiHidden/>
    <w:rsid w:val="001D2220"/>
    <w:pPr>
      <w:keepLines/>
      <w:tabs>
        <w:tab w:val="right" w:leader="dot" w:pos="8222"/>
      </w:tabs>
      <w:ind w:left="1134" w:right="284" w:hanging="567"/>
    </w:pPr>
    <w:rPr>
      <w:noProof/>
    </w:rPr>
  </w:style>
  <w:style w:type="paragraph" w:styleId="Caption">
    <w:name w:val="caption"/>
    <w:basedOn w:val="Normal"/>
    <w:next w:val="Normal"/>
    <w:qFormat/>
    <w:rsid w:val="001D2220"/>
    <w:pPr>
      <w:spacing w:after="120"/>
    </w:pPr>
    <w:rPr>
      <w:b/>
    </w:rPr>
  </w:style>
  <w:style w:type="paragraph" w:customStyle="1" w:styleId="Bullet">
    <w:name w:val="Bullet"/>
    <w:basedOn w:val="Normal"/>
    <w:rsid w:val="005459F0"/>
    <w:pPr>
      <w:numPr>
        <w:numId w:val="33"/>
      </w:numPr>
      <w:tabs>
        <w:tab w:val="clear" w:pos="360"/>
        <w:tab w:val="num" w:pos="284"/>
      </w:tabs>
      <w:spacing w:line="240" w:lineRule="auto"/>
      <w:ind w:left="284" w:hanging="284"/>
    </w:pPr>
    <w:rPr>
      <w:szCs w:val="22"/>
      <w:lang w:val="en-US"/>
    </w:rPr>
  </w:style>
  <w:style w:type="paragraph" w:styleId="TableofFigures">
    <w:name w:val="table of figures"/>
    <w:basedOn w:val="Normal"/>
    <w:next w:val="Normal"/>
    <w:semiHidden/>
    <w:rsid w:val="001D2220"/>
    <w:pPr>
      <w:tabs>
        <w:tab w:val="left" w:pos="1134"/>
        <w:tab w:val="right" w:leader="dot" w:pos="8222"/>
      </w:tabs>
      <w:ind w:left="1134" w:right="282" w:hanging="1134"/>
    </w:pPr>
    <w:rPr>
      <w:noProof/>
    </w:rPr>
  </w:style>
  <w:style w:type="paragraph" w:customStyle="1" w:styleId="Bullet2">
    <w:name w:val="Bullet 2"/>
    <w:basedOn w:val="Normal"/>
    <w:rsid w:val="005459F0"/>
    <w:pPr>
      <w:numPr>
        <w:ilvl w:val="1"/>
        <w:numId w:val="33"/>
      </w:numPr>
      <w:tabs>
        <w:tab w:val="clear" w:pos="1080"/>
        <w:tab w:val="num" w:pos="567"/>
      </w:tabs>
      <w:spacing w:line="240" w:lineRule="auto"/>
      <w:ind w:left="567" w:hanging="283"/>
    </w:pPr>
    <w:rPr>
      <w:szCs w:val="22"/>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cs="Times New Roman"/>
      <w:color w:val="auto"/>
      <w:sz w:val="26"/>
      <w:szCs w:val="20"/>
      <w:lang w:val="fi-FI" w:eastAsia="x-none" w:bidi="he-IL"/>
    </w:rPr>
  </w:style>
  <w:style w:type="character" w:styleId="PageNumber">
    <w:name w:val="page number"/>
    <w:basedOn w:val="DefaultParagraphFont"/>
  </w:style>
  <w:style w:type="paragraph" w:styleId="FootnoteText">
    <w:name w:val="footnote text"/>
    <w:basedOn w:val="Normal"/>
    <w:semiHidden/>
    <w:rsid w:val="004F5580"/>
    <w:pPr>
      <w:tabs>
        <w:tab w:val="left" w:pos="425"/>
      </w:tabs>
      <w:spacing w:line="240" w:lineRule="auto"/>
    </w:pPr>
    <w:rPr>
      <w:sz w:val="18"/>
      <w:szCs w:val="16"/>
    </w:rPr>
  </w:style>
  <w:style w:type="character" w:styleId="FootnoteReference">
    <w:name w:val="footnote reference"/>
    <w:semiHidden/>
    <w:rPr>
      <w:vertAlign w:val="superscript"/>
    </w:rPr>
  </w:style>
  <w:style w:type="paragraph" w:styleId="TOC3">
    <w:name w:val="toc 3"/>
    <w:basedOn w:val="Normal"/>
    <w:autoRedefine/>
    <w:semiHidden/>
    <w:rsid w:val="001D2220"/>
    <w:pPr>
      <w:keepLines/>
      <w:tabs>
        <w:tab w:val="right" w:leader="dot" w:pos="8222"/>
      </w:tabs>
      <w:ind w:left="1701" w:right="284" w:hanging="567"/>
    </w:pPr>
    <w:rPr>
      <w:noProof/>
    </w:rPr>
  </w:style>
  <w:style w:type="paragraph" w:styleId="TOC4">
    <w:name w:val="toc 4"/>
    <w:basedOn w:val="Normal"/>
    <w:autoRedefine/>
    <w:semiHidden/>
    <w:rsid w:val="001D2220"/>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rsid w:val="00A81884"/>
    <w:pPr>
      <w:spacing w:before="0"/>
      <w:jc w:val="left"/>
    </w:pPr>
    <w:rPr>
      <w:sz w:val="20"/>
      <w:szCs w:val="20"/>
    </w:rPr>
  </w:style>
  <w:style w:type="paragraph" w:customStyle="1" w:styleId="Figure">
    <w:name w:val="Figure"/>
    <w:basedOn w:val="Basictext"/>
    <w:next w:val="Figuretitle"/>
    <w:rsid w:val="006A7A9D"/>
    <w:pPr>
      <w:keepNext/>
      <w:spacing w:before="240"/>
      <w:jc w:val="left"/>
    </w:pPr>
  </w:style>
  <w:style w:type="paragraph" w:customStyle="1" w:styleId="Figuretitle">
    <w:name w:val="Figure title"/>
    <w:basedOn w:val="Basictext"/>
    <w:next w:val="Basictext"/>
    <w:rsid w:val="008F558D"/>
    <w:pPr>
      <w:tabs>
        <w:tab w:val="left" w:pos="1418"/>
      </w:tabs>
      <w:spacing w:after="120"/>
      <w:ind w:left="1418" w:hanging="1418"/>
      <w:jc w:val="left"/>
    </w:pPr>
    <w:rPr>
      <w:i/>
    </w:rPr>
  </w:style>
  <w:style w:type="paragraph" w:customStyle="1" w:styleId="Referencelist">
    <w:name w:val="Reference list"/>
    <w:basedOn w:val="Basictext"/>
    <w:rsid w:val="00CE2B5A"/>
    <w:pPr>
      <w:spacing w:before="0"/>
      <w:ind w:left="284" w:hanging="284"/>
      <w:jc w:val="left"/>
    </w:pPr>
  </w:style>
  <w:style w:type="paragraph" w:customStyle="1" w:styleId="Maintitle">
    <w:name w:val="Main title"/>
    <w:basedOn w:val="Basictext"/>
    <w:next w:val="Authors"/>
    <w:rsid w:val="0035561F"/>
    <w:pPr>
      <w:spacing w:before="0" w:after="480"/>
      <w:jc w:val="center"/>
    </w:pPr>
    <w:rPr>
      <w:b/>
      <w:caps/>
      <w:sz w:val="32"/>
      <w:szCs w:val="32"/>
    </w:rPr>
  </w:style>
  <w:style w:type="paragraph" w:customStyle="1" w:styleId="Authors">
    <w:name w:val="Authors"/>
    <w:link w:val="AuthorsChar"/>
    <w:rsid w:val="008C6F36"/>
    <w:pPr>
      <w:spacing w:before="120"/>
      <w:ind w:left="284" w:hanging="284"/>
    </w:pPr>
    <w:rPr>
      <w:color w:val="000000"/>
      <w:sz w:val="24"/>
      <w:szCs w:val="24"/>
      <w:lang w:bidi="ar-SA"/>
    </w:rPr>
  </w:style>
  <w:style w:type="paragraph" w:customStyle="1" w:styleId="Abstract">
    <w:name w:val="Abstract"/>
    <w:basedOn w:val="Basictext"/>
    <w:next w:val="Basictext"/>
    <w:rsid w:val="00496F8C"/>
    <w:rPr>
      <w:i/>
      <w:szCs w:val="18"/>
      <w:lang w:val="en-US"/>
    </w:rPr>
  </w:style>
  <w:style w:type="character" w:styleId="Hyperlink">
    <w:name w:val="Hyperlink"/>
    <w:rsid w:val="00A95109"/>
    <w:rPr>
      <w:color w:val="0000FF"/>
      <w:u w:val="single"/>
    </w:rPr>
  </w:style>
  <w:style w:type="paragraph" w:styleId="Subtitle">
    <w:name w:val="Subtitle"/>
    <w:next w:val="Basictext"/>
    <w:qFormat/>
    <w:rsid w:val="0035561F"/>
    <w:pPr>
      <w:keepNext/>
      <w:spacing w:before="360" w:after="120"/>
      <w:outlineLvl w:val="1"/>
    </w:pPr>
    <w:rPr>
      <w:rFonts w:ascii="Arial Bold" w:hAnsi="Arial Bold"/>
      <w:sz w:val="28"/>
      <w:szCs w:val="24"/>
      <w:lang w:val="fi-FI" w:bidi="ar-SA"/>
    </w:rPr>
  </w:style>
  <w:style w:type="character" w:styleId="FollowedHyperlink">
    <w:name w:val="FollowedHyperlink"/>
    <w:rsid w:val="007F1DDD"/>
    <w:rPr>
      <w:color w:val="800080"/>
      <w:u w:val="single"/>
    </w:rPr>
  </w:style>
  <w:style w:type="paragraph" w:styleId="BalloonText">
    <w:name w:val="Balloon Text"/>
    <w:basedOn w:val="Normal"/>
    <w:link w:val="BalloonTextChar"/>
    <w:rsid w:val="002F1561"/>
    <w:pPr>
      <w:spacing w:line="240" w:lineRule="auto"/>
    </w:pPr>
    <w:rPr>
      <w:rFonts w:ascii="Tahoma" w:hAnsi="Tahoma" w:cs="Times New Roman"/>
      <w:color w:val="auto"/>
      <w:sz w:val="16"/>
      <w:szCs w:val="16"/>
      <w:lang w:val="fi-FI" w:eastAsia="x-none" w:bidi="he-IL"/>
    </w:rPr>
  </w:style>
  <w:style w:type="character" w:customStyle="1" w:styleId="BalloonTextChar">
    <w:name w:val="Balloon Text Char"/>
    <w:link w:val="BalloonText"/>
    <w:rsid w:val="002F1561"/>
    <w:rPr>
      <w:rFonts w:ascii="Tahoma" w:hAnsi="Tahoma" w:cs="Tahoma"/>
      <w:sz w:val="16"/>
      <w:szCs w:val="16"/>
      <w:lang w:val="fi-FI"/>
    </w:rPr>
  </w:style>
  <w:style w:type="character" w:customStyle="1" w:styleId="FooterChar">
    <w:name w:val="Footer Char"/>
    <w:link w:val="Footer"/>
    <w:uiPriority w:val="99"/>
    <w:rsid w:val="002F1561"/>
    <w:rPr>
      <w:sz w:val="26"/>
      <w:lang w:val="fi-FI"/>
    </w:rPr>
  </w:style>
  <w:style w:type="paragraph" w:styleId="Title">
    <w:name w:val="Title"/>
    <w:basedOn w:val="Maintitle"/>
    <w:next w:val="Normal"/>
    <w:link w:val="TitleChar"/>
    <w:qFormat/>
    <w:rsid w:val="00523D09"/>
    <w:rPr>
      <w:rFonts w:cs="Times New Roman"/>
      <w:lang w:eastAsia="x-none" w:bidi="he-IL"/>
    </w:rPr>
  </w:style>
  <w:style w:type="character" w:customStyle="1" w:styleId="TitleChar">
    <w:name w:val="Title Char"/>
    <w:link w:val="Title"/>
    <w:rsid w:val="00523D09"/>
    <w:rPr>
      <w:rFonts w:cs="Arial"/>
      <w:b/>
      <w:caps/>
      <w:color w:val="000000"/>
      <w:sz w:val="32"/>
      <w:szCs w:val="32"/>
      <w:lang w:val="en-GB"/>
    </w:rPr>
  </w:style>
  <w:style w:type="paragraph" w:customStyle="1" w:styleId="Author">
    <w:name w:val="Author"/>
    <w:basedOn w:val="Authors"/>
    <w:link w:val="AuthorChar"/>
    <w:qFormat/>
    <w:rsid w:val="00523D09"/>
  </w:style>
  <w:style w:type="table" w:styleId="TableGrid">
    <w:name w:val="Table Grid"/>
    <w:basedOn w:val="TableNormal"/>
    <w:rsid w:val="00526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Char">
    <w:name w:val="Authors Char"/>
    <w:link w:val="Authors"/>
    <w:rsid w:val="00523D09"/>
    <w:rPr>
      <w:color w:val="000000"/>
      <w:sz w:val="24"/>
      <w:szCs w:val="24"/>
      <w:lang w:bidi="ar-SA"/>
    </w:rPr>
  </w:style>
  <w:style w:type="character" w:customStyle="1" w:styleId="AuthorChar">
    <w:name w:val="Author Char"/>
    <w:basedOn w:val="AuthorsChar"/>
    <w:link w:val="Author"/>
    <w:rsid w:val="00523D09"/>
    <w:rPr>
      <w:color w:val="000000"/>
      <w:sz w:val="24"/>
      <w:szCs w:val="24"/>
      <w:lang w:bidi="ar-SA"/>
    </w:rPr>
  </w:style>
  <w:style w:type="character" w:styleId="CommentReference">
    <w:name w:val="annotation reference"/>
    <w:basedOn w:val="DefaultParagraphFont"/>
    <w:rsid w:val="00447761"/>
    <w:rPr>
      <w:sz w:val="16"/>
      <w:szCs w:val="16"/>
    </w:rPr>
  </w:style>
  <w:style w:type="paragraph" w:styleId="CommentText">
    <w:name w:val="annotation text"/>
    <w:basedOn w:val="Normal"/>
    <w:link w:val="CommentTextChar"/>
    <w:rsid w:val="00447761"/>
    <w:pPr>
      <w:spacing w:line="240" w:lineRule="auto"/>
    </w:pPr>
    <w:rPr>
      <w:sz w:val="20"/>
      <w:szCs w:val="20"/>
    </w:rPr>
  </w:style>
  <w:style w:type="character" w:customStyle="1" w:styleId="CommentTextChar">
    <w:name w:val="Comment Text Char"/>
    <w:basedOn w:val="DefaultParagraphFont"/>
    <w:link w:val="CommentText"/>
    <w:rsid w:val="00447761"/>
    <w:rPr>
      <w:rFonts w:cs="Arial"/>
      <w:color w:val="000000"/>
      <w:lang w:val="en-GB" w:bidi="ar-SA"/>
    </w:rPr>
  </w:style>
  <w:style w:type="paragraph" w:styleId="CommentSubject">
    <w:name w:val="annotation subject"/>
    <w:basedOn w:val="CommentText"/>
    <w:next w:val="CommentText"/>
    <w:link w:val="CommentSubjectChar"/>
    <w:rsid w:val="00447761"/>
    <w:rPr>
      <w:b/>
      <w:bCs/>
    </w:rPr>
  </w:style>
  <w:style w:type="character" w:customStyle="1" w:styleId="CommentSubjectChar">
    <w:name w:val="Comment Subject Char"/>
    <w:basedOn w:val="CommentTextChar"/>
    <w:link w:val="CommentSubject"/>
    <w:rsid w:val="00447761"/>
    <w:rPr>
      <w:rFonts w:cs="Arial"/>
      <w:b/>
      <w:bCs/>
      <w:color w:val="000000"/>
      <w:lang w:val="en-GB" w:bidi="ar-SA"/>
    </w:rPr>
  </w:style>
  <w:style w:type="paragraph" w:customStyle="1" w:styleId="ReferencesText">
    <w:name w:val="References Text"/>
    <w:basedOn w:val="Normal"/>
    <w:rsid w:val="007D062F"/>
    <w:pPr>
      <w:spacing w:before="0" w:after="40" w:line="240" w:lineRule="auto"/>
      <w:ind w:left="284" w:hanging="284"/>
    </w:pPr>
    <w:rPr>
      <w:rFonts w:cs="Times New Roman"/>
      <w:color w:val="auto"/>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My%20Documents\Konferensies\ecis2010\ECIS2009.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69BCC-A5D8-4651-A1EE-E3E8CD17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ECIS2009.Word.template.dot</Template>
  <TotalTime>132</TotalTime>
  <Pages>2</Pages>
  <Words>626</Words>
  <Characters>3569</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MAIN TITLE OF THE PAPER – STYLE "MAIN TITLE"</vt:lpstr>
      <vt:lpstr>MAIN TITLE OF THE PAPER – STYLE "MAIN TITLE"</vt:lpstr>
    </vt:vector>
  </TitlesOfParts>
  <Company>Hewlett-Packard Company</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TITLE OF THE PAPER – STYLE "MAIN TITLE"</dc:title>
  <dc:subject/>
  <dc:creator>UPUser</dc:creator>
  <cp:keywords>ILAIS 2019</cp:keywords>
  <dc:description>Regarding submissions of papers: Please do not enter author names due to the double blind review process.</dc:description>
  <cp:lastModifiedBy>Ofir Ben Assuli</cp:lastModifiedBy>
  <cp:revision>5</cp:revision>
  <cp:lastPrinted>2003-08-15T10:08:00Z</cp:lastPrinted>
  <dcterms:created xsi:type="dcterms:W3CDTF">2019-01-24T06:21:00Z</dcterms:created>
  <dcterms:modified xsi:type="dcterms:W3CDTF">2019-01-24T08:32:00Z</dcterms:modified>
  <cp:category>ECIS2007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erence">
    <vt:lpwstr>ECIS2007</vt:lpwstr>
  </property>
  <property fmtid="{D5CDD505-2E9C-101B-9397-08002B2CF9AE}" pid="3" name="Conference place">
    <vt:lpwstr>St. Gallen, Switzerland</vt:lpwstr>
  </property>
  <property fmtid="{D5CDD505-2E9C-101B-9397-08002B2CF9AE}" pid="4" name="Conference date">
    <vt:lpwstr>07.-09.06.2007</vt:lpwstr>
  </property>
  <property fmtid="{D5CDD505-2E9C-101B-9397-08002B2CF9AE}" pid="5" name="_NewReviewCycle">
    <vt:lpwstr/>
  </property>
</Properties>
</file>